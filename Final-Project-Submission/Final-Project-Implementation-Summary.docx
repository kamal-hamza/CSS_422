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431C7" w14:textId="4C877DCD" w:rsidR="0025102B" w:rsidRPr="0025102B" w:rsidRDefault="0025102B" w:rsidP="0025102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994E24" w14:textId="04F200DC" w:rsidR="0025102B" w:rsidRPr="0025102B" w:rsidRDefault="0025102B" w:rsidP="0043674F">
      <w:pPr>
        <w:pStyle w:val="Title"/>
        <w:rPr>
          <w:rFonts w:eastAsia="Times New Roman"/>
          <w:kern w:val="2"/>
        </w:rPr>
      </w:pPr>
      <w:r w:rsidRPr="0025102B">
        <w:rPr>
          <w:rFonts w:eastAsia="Times New Roman"/>
        </w:rPr>
        <w:t>Implementation Summary</w:t>
      </w:r>
    </w:p>
    <w:p w14:paraId="7688B215" w14:textId="5317B42A" w:rsidR="0025102B" w:rsidRPr="0025102B" w:rsidRDefault="0025102B" w:rsidP="0025102B">
      <w:pPr>
        <w:pStyle w:val="Heading2"/>
        <w:rPr>
          <w:rFonts w:eastAsia="Times New Roman"/>
        </w:rPr>
      </w:pPr>
      <w:r w:rsidRPr="0025102B">
        <w:rPr>
          <w:rFonts w:eastAsia="Times New Roman"/>
        </w:rPr>
        <w:t>Implemented Features</w:t>
      </w:r>
    </w:p>
    <w:p w14:paraId="214E643B" w14:textId="56EF6292" w:rsidR="0025102B" w:rsidRDefault="0025102B" w:rsidP="0025102B">
      <w:r>
        <w:t xml:space="preserve">In this project, we implemented key system-level </w:t>
      </w:r>
      <w:r w:rsidR="00A41E91">
        <w:t xml:space="preserve">c functions </w:t>
      </w:r>
      <w:r>
        <w:t>using assembly. Our focus was on startup routines, memory management, system calls, and timers, ensuring efficient low-level control. Here’s a breakdown of what we built:</w:t>
      </w:r>
    </w:p>
    <w:p w14:paraId="2F0E6A6A" w14:textId="77777777" w:rsidR="0025102B" w:rsidRPr="0025102B" w:rsidRDefault="0025102B" w:rsidP="0025102B">
      <w:pPr>
        <w:rPr>
          <w:rFonts w:ascii="Times New Roman" w:hAnsi="Times New Roman"/>
        </w:rPr>
      </w:pPr>
    </w:p>
    <w:p w14:paraId="5767E9FF" w14:textId="77777777" w:rsidR="0025102B" w:rsidRPr="0025102B" w:rsidRDefault="0025102B" w:rsidP="0025102B">
      <w:pPr>
        <w:pStyle w:val="Heading3"/>
        <w:rPr>
          <w:rFonts w:eastAsia="Times New Roman"/>
        </w:rPr>
      </w:pPr>
      <w:r w:rsidRPr="0025102B">
        <w:rPr>
          <w:rFonts w:eastAsia="Times New Roman"/>
        </w:rPr>
        <w:t>Startup Code (startup_tm4c129.s)</w:t>
      </w:r>
    </w:p>
    <w:p w14:paraId="4888CF2D" w14:textId="6256ACE9" w:rsidR="0025102B" w:rsidRPr="0025102B" w:rsidRDefault="0025102B" w:rsidP="0025102B">
      <w:pPr>
        <w:pStyle w:val="ListParagraph"/>
        <w:numPr>
          <w:ilvl w:val="0"/>
          <w:numId w:val="1"/>
        </w:numPr>
      </w:pPr>
      <w:r w:rsidRPr="0025102B">
        <w:rPr>
          <w:b/>
          <w:bCs/>
        </w:rPr>
        <w:t>Reset_Handler</w:t>
      </w:r>
      <w:r w:rsidRPr="0025102B">
        <w:t>: Handles the system reset event and initializes the processor state.</w:t>
      </w:r>
    </w:p>
    <w:p w14:paraId="4380CEA2" w14:textId="1D691AE1" w:rsidR="0025102B" w:rsidRPr="0025102B" w:rsidRDefault="0025102B" w:rsidP="0025102B">
      <w:pPr>
        <w:pStyle w:val="ListParagraph"/>
        <w:numPr>
          <w:ilvl w:val="0"/>
          <w:numId w:val="1"/>
        </w:numPr>
      </w:pPr>
      <w:r w:rsidRPr="0025102B">
        <w:rPr>
          <w:b/>
          <w:bCs/>
        </w:rPr>
        <w:t>SVC_Handler</w:t>
      </w:r>
      <w:r w:rsidRPr="0025102B">
        <w:t>: Manages system service calls (supervisor calls).</w:t>
      </w:r>
    </w:p>
    <w:p w14:paraId="3F83FC29" w14:textId="77D592C2" w:rsidR="0025102B" w:rsidRPr="0025102B" w:rsidRDefault="0025102B" w:rsidP="0025102B">
      <w:pPr>
        <w:pStyle w:val="ListParagraph"/>
        <w:numPr>
          <w:ilvl w:val="0"/>
          <w:numId w:val="1"/>
        </w:numPr>
      </w:pPr>
      <w:r w:rsidRPr="0025102B">
        <w:rPr>
          <w:b/>
          <w:bCs/>
        </w:rPr>
        <w:t>SysTick_Handler</w:t>
      </w:r>
      <w:r w:rsidRPr="0025102B">
        <w:t>: Implements the system tick interrupt handler for periodic tasks.</w:t>
      </w:r>
    </w:p>
    <w:p w14:paraId="456D8C88" w14:textId="77777777" w:rsidR="0025102B" w:rsidRPr="0025102B" w:rsidRDefault="0025102B" w:rsidP="002510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B51CDE" w14:textId="77777777" w:rsidR="0025102B" w:rsidRPr="0025102B" w:rsidRDefault="0025102B" w:rsidP="0025102B">
      <w:pPr>
        <w:pStyle w:val="Heading3"/>
        <w:rPr>
          <w:rFonts w:eastAsia="Times New Roman"/>
        </w:rPr>
      </w:pPr>
      <w:r w:rsidRPr="0025102B">
        <w:rPr>
          <w:rFonts w:eastAsia="Times New Roman"/>
        </w:rPr>
        <w:t>Standard Library Functions (stdlib.s)</w:t>
      </w:r>
    </w:p>
    <w:p w14:paraId="3D2133DC" w14:textId="6BD62085" w:rsidR="0025102B" w:rsidRPr="0025102B" w:rsidRDefault="0025102B" w:rsidP="0025102B">
      <w:pPr>
        <w:pStyle w:val="ListParagraph"/>
        <w:numPr>
          <w:ilvl w:val="0"/>
          <w:numId w:val="2"/>
        </w:numPr>
      </w:pPr>
      <w:r w:rsidRPr="0025102B">
        <w:rPr>
          <w:b/>
          <w:bCs/>
        </w:rPr>
        <w:t>_bzero( )</w:t>
      </w:r>
      <w:r w:rsidRPr="0025102B">
        <w:t>: Clears memory by setting bytes to zero.</w:t>
      </w:r>
    </w:p>
    <w:p w14:paraId="3DCF5624" w14:textId="793BD7A6" w:rsidR="0025102B" w:rsidRPr="0025102B" w:rsidRDefault="0025102B" w:rsidP="0025102B">
      <w:pPr>
        <w:pStyle w:val="ListParagraph"/>
        <w:numPr>
          <w:ilvl w:val="0"/>
          <w:numId w:val="2"/>
        </w:numPr>
      </w:pPr>
      <w:r w:rsidRPr="0025102B">
        <w:rPr>
          <w:b/>
          <w:bCs/>
        </w:rPr>
        <w:t>_strncpy( )</w:t>
      </w:r>
      <w:r w:rsidRPr="0025102B">
        <w:t>: Copies a specified number of characters from one string to another.</w:t>
      </w:r>
    </w:p>
    <w:p w14:paraId="56286709" w14:textId="5AE57DE9" w:rsidR="0025102B" w:rsidRPr="0025102B" w:rsidRDefault="0025102B" w:rsidP="0025102B">
      <w:pPr>
        <w:pStyle w:val="ListParagraph"/>
        <w:numPr>
          <w:ilvl w:val="0"/>
          <w:numId w:val="2"/>
        </w:numPr>
      </w:pPr>
      <w:r w:rsidRPr="0025102B">
        <w:rPr>
          <w:b/>
          <w:bCs/>
        </w:rPr>
        <w:t>_malloc( )</w:t>
      </w:r>
      <w:r w:rsidRPr="0025102B">
        <w:t>: Allocates memory dynamically from the heap.</w:t>
      </w:r>
    </w:p>
    <w:p w14:paraId="6705BACE" w14:textId="38552DC8" w:rsidR="0025102B" w:rsidRPr="0025102B" w:rsidRDefault="0025102B" w:rsidP="0025102B">
      <w:pPr>
        <w:pStyle w:val="ListParagraph"/>
        <w:numPr>
          <w:ilvl w:val="0"/>
          <w:numId w:val="2"/>
        </w:numPr>
      </w:pPr>
      <w:r w:rsidRPr="0025102B">
        <w:rPr>
          <w:b/>
          <w:bCs/>
        </w:rPr>
        <w:t>_free( )</w:t>
      </w:r>
      <w:r w:rsidRPr="0025102B">
        <w:t>: Releases allocated memory back to the heap.</w:t>
      </w:r>
    </w:p>
    <w:p w14:paraId="61DC584F" w14:textId="044CC050" w:rsidR="0025102B" w:rsidRPr="0025102B" w:rsidRDefault="0025102B" w:rsidP="0025102B">
      <w:pPr>
        <w:pStyle w:val="ListParagraph"/>
        <w:numPr>
          <w:ilvl w:val="0"/>
          <w:numId w:val="2"/>
        </w:numPr>
      </w:pPr>
      <w:r w:rsidRPr="0025102B">
        <w:rPr>
          <w:b/>
          <w:bCs/>
        </w:rPr>
        <w:t>_alarm( )</w:t>
      </w:r>
      <w:r w:rsidRPr="0025102B">
        <w:t>: Implements a timer-based function to trigger events after a set duration.</w:t>
      </w:r>
    </w:p>
    <w:p w14:paraId="5D34C8FB" w14:textId="687E2151" w:rsidR="0025102B" w:rsidRPr="0025102B" w:rsidRDefault="0025102B" w:rsidP="0025102B">
      <w:pPr>
        <w:pStyle w:val="ListParagraph"/>
        <w:numPr>
          <w:ilvl w:val="0"/>
          <w:numId w:val="2"/>
        </w:numPr>
      </w:pPr>
      <w:r w:rsidRPr="0025102B">
        <w:rPr>
          <w:b/>
          <w:bCs/>
        </w:rPr>
        <w:t>_signal( )</w:t>
      </w:r>
      <w:r w:rsidRPr="0025102B">
        <w:t>: Handles software signals and asynchronous event notifications.</w:t>
      </w:r>
    </w:p>
    <w:p w14:paraId="4D0F2FCE" w14:textId="77777777" w:rsidR="0025102B" w:rsidRPr="0025102B" w:rsidRDefault="0025102B" w:rsidP="002510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A9DDE2" w14:textId="77777777" w:rsidR="0025102B" w:rsidRPr="0025102B" w:rsidRDefault="0025102B" w:rsidP="0025102B">
      <w:pPr>
        <w:pStyle w:val="Heading3"/>
        <w:rPr>
          <w:rFonts w:eastAsia="Times New Roman"/>
        </w:rPr>
      </w:pPr>
      <w:r w:rsidRPr="0025102B">
        <w:rPr>
          <w:rFonts w:eastAsia="Times New Roman"/>
        </w:rPr>
        <w:t>System Calls (svc.s)</w:t>
      </w:r>
    </w:p>
    <w:p w14:paraId="41B1FE18" w14:textId="203F2AB8" w:rsidR="0025102B" w:rsidRPr="0025102B" w:rsidRDefault="0025102B" w:rsidP="0025102B">
      <w:pPr>
        <w:pStyle w:val="ListParagraph"/>
        <w:numPr>
          <w:ilvl w:val="0"/>
          <w:numId w:val="3"/>
        </w:numPr>
      </w:pPr>
      <w:r w:rsidRPr="0025102B">
        <w:rPr>
          <w:b/>
          <w:bCs/>
        </w:rPr>
        <w:t>_systemcall_table_init( )</w:t>
      </w:r>
      <w:r w:rsidRPr="0025102B">
        <w:t>: Initializes the system call table with function pointers.</w:t>
      </w:r>
    </w:p>
    <w:p w14:paraId="646DB423" w14:textId="3DD7F687" w:rsidR="0025102B" w:rsidRPr="0025102B" w:rsidRDefault="0025102B" w:rsidP="0025102B">
      <w:pPr>
        <w:pStyle w:val="ListParagraph"/>
        <w:numPr>
          <w:ilvl w:val="0"/>
          <w:numId w:val="3"/>
        </w:numPr>
      </w:pPr>
      <w:r w:rsidRPr="0025102B">
        <w:rPr>
          <w:b/>
          <w:bCs/>
        </w:rPr>
        <w:t>_systemcall_table_jump( )</w:t>
      </w:r>
      <w:r w:rsidRPr="0025102B">
        <w:t>: Handles system call execution by jumping to the appropriate function.</w:t>
      </w:r>
    </w:p>
    <w:p w14:paraId="5FA47F40" w14:textId="77777777" w:rsidR="0025102B" w:rsidRPr="0025102B" w:rsidRDefault="0025102B" w:rsidP="002510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B2A09A" w14:textId="77777777" w:rsidR="0025102B" w:rsidRPr="0025102B" w:rsidRDefault="0025102B" w:rsidP="0025102B">
      <w:pPr>
        <w:pStyle w:val="Heading3"/>
        <w:rPr>
          <w:rFonts w:eastAsia="Times New Roman"/>
        </w:rPr>
      </w:pPr>
      <w:r w:rsidRPr="0025102B">
        <w:rPr>
          <w:rFonts w:eastAsia="Times New Roman"/>
        </w:rPr>
        <w:t>Heap Management (heap.s)</w:t>
      </w:r>
    </w:p>
    <w:p w14:paraId="13C8126F" w14:textId="2C3BC64C" w:rsidR="0025102B" w:rsidRPr="0025102B" w:rsidRDefault="0025102B" w:rsidP="0025102B">
      <w:pPr>
        <w:pStyle w:val="ListParagraph"/>
        <w:numPr>
          <w:ilvl w:val="0"/>
          <w:numId w:val="4"/>
        </w:numPr>
      </w:pPr>
      <w:r w:rsidRPr="0025102B">
        <w:rPr>
          <w:b/>
          <w:bCs/>
        </w:rPr>
        <w:t>_</w:t>
      </w:r>
      <w:r>
        <w:rPr>
          <w:b/>
          <w:bCs/>
        </w:rPr>
        <w:t>heap_init</w:t>
      </w:r>
      <w:r w:rsidRPr="0025102B">
        <w:rPr>
          <w:b/>
          <w:bCs/>
        </w:rPr>
        <w:t>( )</w:t>
      </w:r>
      <w:r w:rsidRPr="0025102B">
        <w:t>: Initializes the heap and prepares memory for allocation.</w:t>
      </w:r>
    </w:p>
    <w:p w14:paraId="7D77E1AB" w14:textId="5E13E50B" w:rsidR="0025102B" w:rsidRPr="0025102B" w:rsidRDefault="0025102B" w:rsidP="0025102B">
      <w:pPr>
        <w:pStyle w:val="ListParagraph"/>
        <w:numPr>
          <w:ilvl w:val="0"/>
          <w:numId w:val="4"/>
        </w:numPr>
      </w:pPr>
      <w:r w:rsidRPr="0025102B">
        <w:rPr>
          <w:b/>
          <w:bCs/>
        </w:rPr>
        <w:t>_kalloc( )</w:t>
      </w:r>
      <w:r w:rsidRPr="0025102B">
        <w:t>: Allocates memory from the kernel heap.</w:t>
      </w:r>
    </w:p>
    <w:p w14:paraId="1900F52D" w14:textId="4DDB53AC" w:rsidR="0025102B" w:rsidRPr="0025102B" w:rsidRDefault="0025102B" w:rsidP="0025102B">
      <w:pPr>
        <w:pStyle w:val="ListParagraph"/>
        <w:numPr>
          <w:ilvl w:val="0"/>
          <w:numId w:val="4"/>
        </w:numPr>
      </w:pPr>
      <w:r w:rsidRPr="0025102B">
        <w:rPr>
          <w:b/>
          <w:bCs/>
        </w:rPr>
        <w:t>_kfree( )</w:t>
      </w:r>
      <w:r w:rsidRPr="0025102B">
        <w:t>: Frees memory allocated by _kalloc( ).</w:t>
      </w:r>
    </w:p>
    <w:p w14:paraId="765BD20B" w14:textId="77777777" w:rsidR="0025102B" w:rsidRPr="0025102B" w:rsidRDefault="0025102B" w:rsidP="002510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95F48B" w14:textId="77777777" w:rsidR="0025102B" w:rsidRPr="0025102B" w:rsidRDefault="0025102B" w:rsidP="0025102B">
      <w:pPr>
        <w:pStyle w:val="Heading3"/>
        <w:rPr>
          <w:rFonts w:eastAsia="Times New Roman"/>
        </w:rPr>
      </w:pPr>
      <w:r w:rsidRPr="0025102B">
        <w:rPr>
          <w:rFonts w:eastAsia="Times New Roman"/>
        </w:rPr>
        <w:lastRenderedPageBreak/>
        <w:t>Timer Implementation (timer.s)</w:t>
      </w:r>
    </w:p>
    <w:p w14:paraId="02D35EC7" w14:textId="061E3330" w:rsidR="0025102B" w:rsidRPr="0025102B" w:rsidRDefault="0025102B" w:rsidP="0025102B">
      <w:pPr>
        <w:pStyle w:val="ListParagraph"/>
        <w:numPr>
          <w:ilvl w:val="0"/>
          <w:numId w:val="5"/>
        </w:numPr>
      </w:pPr>
      <w:r w:rsidRPr="0025102B">
        <w:rPr>
          <w:b/>
          <w:bCs/>
        </w:rPr>
        <w:t>_timer_init( )</w:t>
      </w:r>
      <w:r w:rsidRPr="0025102B">
        <w:t>: Sets up the hardware timer for time-based events.</w:t>
      </w:r>
    </w:p>
    <w:p w14:paraId="01E7A973" w14:textId="31418506" w:rsidR="0025102B" w:rsidRPr="0025102B" w:rsidRDefault="0025102B" w:rsidP="0025102B">
      <w:pPr>
        <w:pStyle w:val="ListParagraph"/>
        <w:numPr>
          <w:ilvl w:val="0"/>
          <w:numId w:val="5"/>
        </w:numPr>
      </w:pPr>
      <w:r w:rsidRPr="0025102B">
        <w:rPr>
          <w:b/>
          <w:bCs/>
        </w:rPr>
        <w:t>_timer_start( )</w:t>
      </w:r>
      <w:r w:rsidRPr="0025102B">
        <w:t>: Starts a timer with a given duration.</w:t>
      </w:r>
    </w:p>
    <w:p w14:paraId="2F5C5A40" w14:textId="4114B424" w:rsidR="0025102B" w:rsidRPr="0025102B" w:rsidRDefault="0025102B" w:rsidP="0025102B">
      <w:pPr>
        <w:pStyle w:val="ListParagraph"/>
        <w:numPr>
          <w:ilvl w:val="0"/>
          <w:numId w:val="5"/>
        </w:numPr>
      </w:pPr>
      <w:r w:rsidRPr="0025102B">
        <w:rPr>
          <w:b/>
          <w:bCs/>
        </w:rPr>
        <w:t>_timer_update( )</w:t>
      </w:r>
      <w:r w:rsidRPr="0025102B">
        <w:t>: Updates the timer state and manages expired timers.</w:t>
      </w:r>
    </w:p>
    <w:p w14:paraId="04FF1FF1" w14:textId="566E88EB" w:rsidR="0025102B" w:rsidRPr="0025102B" w:rsidRDefault="0025102B" w:rsidP="0025102B">
      <w:pPr>
        <w:pStyle w:val="ListParagraph"/>
        <w:numPr>
          <w:ilvl w:val="0"/>
          <w:numId w:val="5"/>
        </w:numPr>
      </w:pPr>
      <w:r w:rsidRPr="0025102B">
        <w:rPr>
          <w:b/>
          <w:bCs/>
        </w:rPr>
        <w:t>_signal_handler( )</w:t>
      </w:r>
      <w:r w:rsidRPr="0025102B">
        <w:t>: Handles timer-generated signals and executes callback functions.</w:t>
      </w:r>
    </w:p>
    <w:p w14:paraId="456ACEAA" w14:textId="77777777" w:rsidR="0025102B" w:rsidRPr="0025102B" w:rsidRDefault="0025102B" w:rsidP="002510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408358" w14:textId="77777777" w:rsidR="0025102B" w:rsidRDefault="0025102B" w:rsidP="0025102B">
      <w:pPr>
        <w:pStyle w:val="Heading3"/>
        <w:rPr>
          <w:rFonts w:eastAsia="Times New Roman"/>
        </w:rPr>
      </w:pPr>
      <w:r w:rsidRPr="0025102B">
        <w:rPr>
          <w:rFonts w:eastAsia="Times New Roman"/>
        </w:rPr>
        <w:t>Missing Components</w:t>
      </w:r>
    </w:p>
    <w:p w14:paraId="3CE66B13" w14:textId="6FD1D90E" w:rsidR="0025102B" w:rsidRPr="0025102B" w:rsidRDefault="0025102B" w:rsidP="0025102B">
      <w:pPr>
        <w:rPr>
          <w:rFonts w:cstheme="majorBidi"/>
        </w:rPr>
      </w:pPr>
      <w:r w:rsidRPr="0025102B">
        <w:t xml:space="preserve">There were no missing features in this implementation. </w:t>
      </w:r>
    </w:p>
    <w:p w14:paraId="6EA67E1C" w14:textId="77777777" w:rsidR="0025102B" w:rsidRDefault="0025102B" w:rsidP="0025102B">
      <w:pPr>
        <w:pStyle w:val="Heading3"/>
        <w:rPr>
          <w:rFonts w:eastAsia="Times New Roman"/>
        </w:rPr>
      </w:pPr>
      <w:r w:rsidRPr="0025102B">
        <w:rPr>
          <w:rFonts w:eastAsia="Times New Roman"/>
        </w:rPr>
        <w:lastRenderedPageBreak/>
        <w:t>Diagram</w:t>
      </w:r>
    </w:p>
    <w:p w14:paraId="0B68FB13" w14:textId="03096171" w:rsidR="00341F98" w:rsidRPr="00341F98" w:rsidRDefault="00341F98" w:rsidP="00341F98">
      <w:r w:rsidRPr="00341F98">
        <w:rPr>
          <w:noProof/>
        </w:rPr>
        <w:drawing>
          <wp:inline distT="0" distB="0" distL="0" distR="0" wp14:anchorId="19EBCFDF" wp14:editId="354A5CBA">
            <wp:extent cx="5486400" cy="7480300"/>
            <wp:effectExtent l="0" t="0" r="0" b="0"/>
            <wp:docPr id="61686268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62680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6973" w14:textId="77777777" w:rsidR="00820C54" w:rsidRDefault="00820C54" w:rsidP="0043674F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FC4CE" w14:textId="77777777" w:rsidR="00820C54" w:rsidRDefault="00820C54" w:rsidP="0043674F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E96059" w14:textId="42281CA5" w:rsidR="00A9610C" w:rsidRPr="0025102B" w:rsidRDefault="0025102B" w:rsidP="0043674F">
      <w:r w:rsidRPr="0025102B">
        <w:lastRenderedPageBreak/>
        <w:t>This diagram showcases how different components interact with each other in the implementation.</w:t>
      </w:r>
    </w:p>
    <w:sectPr w:rsidR="00A9610C" w:rsidRPr="0025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176C"/>
    <w:multiLevelType w:val="hybridMultilevel"/>
    <w:tmpl w:val="8BA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59C0"/>
    <w:multiLevelType w:val="hybridMultilevel"/>
    <w:tmpl w:val="BFEA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F724E"/>
    <w:multiLevelType w:val="hybridMultilevel"/>
    <w:tmpl w:val="C7CA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4ABA"/>
    <w:multiLevelType w:val="hybridMultilevel"/>
    <w:tmpl w:val="000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E55C5"/>
    <w:multiLevelType w:val="hybridMultilevel"/>
    <w:tmpl w:val="81B0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896737">
    <w:abstractNumId w:val="2"/>
  </w:num>
  <w:num w:numId="2" w16cid:durableId="1136723651">
    <w:abstractNumId w:val="1"/>
  </w:num>
  <w:num w:numId="3" w16cid:durableId="485244338">
    <w:abstractNumId w:val="0"/>
  </w:num>
  <w:num w:numId="4" w16cid:durableId="101462435">
    <w:abstractNumId w:val="4"/>
  </w:num>
  <w:num w:numId="5" w16cid:durableId="1576863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2B"/>
    <w:rsid w:val="001E0B85"/>
    <w:rsid w:val="002248D1"/>
    <w:rsid w:val="0025102B"/>
    <w:rsid w:val="00341F98"/>
    <w:rsid w:val="0043674F"/>
    <w:rsid w:val="00502DE2"/>
    <w:rsid w:val="00666BFC"/>
    <w:rsid w:val="006C505B"/>
    <w:rsid w:val="00820C54"/>
    <w:rsid w:val="009B5A3A"/>
    <w:rsid w:val="00A41E91"/>
    <w:rsid w:val="00A9610C"/>
    <w:rsid w:val="00E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BA5C"/>
  <w15:chartTrackingRefBased/>
  <w15:docId w15:val="{1541361E-164D-F144-A1D7-D73A1D66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248D1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8D1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8D1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8D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D1"/>
    <w:rPr>
      <w:rFonts w:ascii="Helvetica Neue" w:eastAsiaTheme="majorEastAsia" w:hAnsi="Helvetica Neue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8D1"/>
    <w:rPr>
      <w:rFonts w:ascii="Helvetica Neue" w:eastAsiaTheme="majorEastAsia" w:hAnsi="Helvetica Neue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48D1"/>
    <w:rPr>
      <w:rFonts w:ascii="Helvetica Neue" w:eastAsiaTheme="majorEastAsia" w:hAnsi="Helvetica Neue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D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D1"/>
    <w:rPr>
      <w:rFonts w:ascii="Helvetica Neue" w:eastAsiaTheme="majorEastAsia" w:hAnsi="Helvetica Neu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248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D1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D1"/>
    <w:rPr>
      <w:rFonts w:ascii="Helvetica Neue" w:hAnsi="Helvetica Neu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224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224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224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2248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rsid w:val="002248D1"/>
    <w:rPr>
      <w:rFonts w:ascii="Helvetica Neue" w:hAnsi="Helvetica Neue"/>
    </w:rPr>
  </w:style>
  <w:style w:type="paragraph" w:customStyle="1" w:styleId="Bold">
    <w:name w:val="Bold"/>
    <w:basedOn w:val="Quote"/>
    <w:next w:val="Normal"/>
    <w:link w:val="BoldChar"/>
    <w:qFormat/>
    <w:rsid w:val="002248D1"/>
    <w:rPr>
      <w:b/>
      <w:i w:val="0"/>
      <w:color w:val="000000" w:themeColor="text1"/>
    </w:rPr>
  </w:style>
  <w:style w:type="character" w:customStyle="1" w:styleId="BoldChar">
    <w:name w:val="Bold Char"/>
    <w:basedOn w:val="QuoteChar"/>
    <w:link w:val="Bold"/>
    <w:rsid w:val="00A9610C"/>
    <w:rPr>
      <w:rFonts w:ascii="Helvetica Neue" w:hAnsi="Helvetica Neue"/>
      <w:b/>
      <w:i w:val="0"/>
      <w:iCs/>
      <w:color w:val="000000" w:themeColor="text1"/>
    </w:rPr>
  </w:style>
  <w:style w:type="paragraph" w:customStyle="1" w:styleId="Italic">
    <w:name w:val="Italic"/>
    <w:basedOn w:val="Normal"/>
    <w:link w:val="ItalicChar"/>
    <w:qFormat/>
    <w:rsid w:val="00A9610C"/>
    <w:rPr>
      <w:i/>
    </w:rPr>
  </w:style>
  <w:style w:type="character" w:customStyle="1" w:styleId="ItalicChar">
    <w:name w:val="Italic Char"/>
    <w:basedOn w:val="DefaultParagraphFont"/>
    <w:link w:val="Italic"/>
    <w:rsid w:val="00A9610C"/>
    <w:rPr>
      <w:rFonts w:ascii="Helvetica Neue" w:hAnsi="Helvetica Neue"/>
      <w:i/>
    </w:rPr>
  </w:style>
  <w:style w:type="paragraph" w:customStyle="1" w:styleId="p1">
    <w:name w:val="p1"/>
    <w:basedOn w:val="Normal"/>
    <w:rsid w:val="002510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5102B"/>
  </w:style>
  <w:style w:type="paragraph" w:customStyle="1" w:styleId="p3">
    <w:name w:val="p3"/>
    <w:basedOn w:val="Normal"/>
    <w:rsid w:val="002510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2510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2510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2510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2510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25102B"/>
  </w:style>
  <w:style w:type="character" w:customStyle="1" w:styleId="s2">
    <w:name w:val="s2"/>
    <w:basedOn w:val="DefaultParagraphFont"/>
    <w:rsid w:val="0025102B"/>
  </w:style>
  <w:style w:type="character" w:customStyle="1" w:styleId="s3">
    <w:name w:val="s3"/>
    <w:basedOn w:val="DefaultParagraphFont"/>
    <w:rsid w:val="002510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1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kamal/Library/Group%20Containers/UBF8T346G9.Office/User%20Content.localized/Templates.localized/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2DF6DC-F52A-0C41-A7C6-1027F45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Assignments.dotx</Template>
  <TotalTime>6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Kamal</dc:creator>
  <cp:keywords/>
  <dc:description/>
  <cp:lastModifiedBy>Hamza Kamal</cp:lastModifiedBy>
  <cp:revision>3</cp:revision>
  <dcterms:created xsi:type="dcterms:W3CDTF">2025-03-13T22:17:00Z</dcterms:created>
  <dcterms:modified xsi:type="dcterms:W3CDTF">2025-03-13T23:42:00Z</dcterms:modified>
</cp:coreProperties>
</file>