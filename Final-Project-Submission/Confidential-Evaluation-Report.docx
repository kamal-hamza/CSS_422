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F1B5C" w14:textId="35DB3B7F" w:rsidR="001D5426" w:rsidRPr="001D5426" w:rsidRDefault="001D5426" w:rsidP="001D5426"/>
    <w:p w14:paraId="24297B1B" w14:textId="77777777" w:rsidR="001D5426" w:rsidRPr="001D5426" w:rsidRDefault="001D5426" w:rsidP="001D5426">
      <w:pPr>
        <w:pStyle w:val="Title"/>
        <w:rPr>
          <w:rFonts w:eastAsia="Times New Roman"/>
        </w:rPr>
      </w:pPr>
      <w:r w:rsidRPr="001D5426">
        <w:rPr>
          <w:rFonts w:eastAsia="Times New Roman"/>
        </w:rPr>
        <w:t>Confidential Evaluation Report</w:t>
      </w:r>
    </w:p>
    <w:p w14:paraId="666476C0" w14:textId="77777777" w:rsidR="001D5426" w:rsidRPr="001D5426" w:rsidRDefault="001D5426" w:rsidP="001D5426"/>
    <w:p w14:paraId="42A6C6D6" w14:textId="5B9956AB" w:rsidR="001D5426" w:rsidRDefault="001D5426" w:rsidP="001D5426">
      <w:r w:rsidRPr="001D5426">
        <w:t xml:space="preserve">As part of this project, I contributed to several key components. My primary responsibilities included implementing the </w:t>
      </w:r>
      <w:r w:rsidRPr="001D5426">
        <w:rPr>
          <w:b/>
          <w:bCs/>
        </w:rPr>
        <w:t>heap</w:t>
      </w:r>
      <w:r w:rsidRPr="001D5426">
        <w:t xml:space="preserve"> and </w:t>
      </w:r>
      <w:r w:rsidRPr="001D5426">
        <w:rPr>
          <w:b/>
          <w:bCs/>
        </w:rPr>
        <w:t>svc</w:t>
      </w:r>
      <w:r w:rsidRPr="001D5426">
        <w:t xml:space="preserve"> files, ensuring their correctness and integration within the project. Additionally, I took charge of </w:t>
      </w:r>
      <w:r w:rsidRPr="001D5426">
        <w:rPr>
          <w:b/>
          <w:bCs/>
        </w:rPr>
        <w:t>recording the project video</w:t>
      </w:r>
      <w:r w:rsidR="008F2AEC">
        <w:rPr>
          <w:b/>
          <w:bCs/>
        </w:rPr>
        <w:t xml:space="preserve"> </w:t>
      </w:r>
      <w:r w:rsidR="008F2AEC" w:rsidRPr="008F2AEC">
        <w:t xml:space="preserve">and preparing the </w:t>
      </w:r>
      <w:r w:rsidR="008F2AEC" w:rsidRPr="008F2AEC">
        <w:rPr>
          <w:rStyle w:val="BoldChar"/>
        </w:rPr>
        <w:t>report with the diagram</w:t>
      </w:r>
      <w:r w:rsidRPr="001D5426">
        <w:t>, presenting our work effectively.</w:t>
      </w:r>
    </w:p>
    <w:p w14:paraId="2E7A2022" w14:textId="77777777" w:rsidR="001D5426" w:rsidRPr="001D5426" w:rsidRDefault="001D5426" w:rsidP="001D5426"/>
    <w:p w14:paraId="1326D1F1" w14:textId="7FDEFDBD" w:rsidR="001D5426" w:rsidRDefault="001D5426" w:rsidP="001D5426">
      <w:pPr>
        <w:pStyle w:val="Heading1"/>
        <w:pBdr>
          <w:bottom w:val="single" w:sz="6" w:space="1" w:color="auto"/>
        </w:pBdr>
        <w:rPr>
          <w:rFonts w:eastAsia="Times New Roman"/>
        </w:rPr>
      </w:pPr>
      <w:r w:rsidRPr="001D5426">
        <w:rPr>
          <w:rFonts w:eastAsia="Times New Roman"/>
        </w:rPr>
        <w:t>Contributions of Team Members</w:t>
      </w:r>
    </w:p>
    <w:p w14:paraId="5350C7FE" w14:textId="61E5818E" w:rsidR="001D5426" w:rsidRPr="001D5426" w:rsidRDefault="001D5426" w:rsidP="001D5426">
      <w:pPr>
        <w:pStyle w:val="ListParagraph"/>
        <w:numPr>
          <w:ilvl w:val="0"/>
          <w:numId w:val="3"/>
        </w:numPr>
      </w:pPr>
      <w:proofErr w:type="spellStart"/>
      <w:r w:rsidRPr="001D5426">
        <w:rPr>
          <w:b/>
          <w:bCs/>
        </w:rPr>
        <w:t>Moiz</w:t>
      </w:r>
      <w:proofErr w:type="spellEnd"/>
      <w:r w:rsidRPr="001D5426">
        <w:t xml:space="preserve"> worked on the </w:t>
      </w:r>
      <w:r w:rsidRPr="001D5426">
        <w:rPr>
          <w:b/>
          <w:bCs/>
        </w:rPr>
        <w:t>timer file</w:t>
      </w:r>
      <w:r w:rsidRPr="001D5426">
        <w:t xml:space="preserve">, completed </w:t>
      </w:r>
      <w:r w:rsidRPr="001D5426">
        <w:rPr>
          <w:b/>
          <w:bCs/>
        </w:rPr>
        <w:t xml:space="preserve">half of the </w:t>
      </w:r>
      <w:proofErr w:type="spellStart"/>
      <w:r w:rsidRPr="001D5426">
        <w:rPr>
          <w:b/>
          <w:bCs/>
        </w:rPr>
        <w:t>stdlib</w:t>
      </w:r>
      <w:proofErr w:type="spellEnd"/>
      <w:r w:rsidRPr="001D5426">
        <w:rPr>
          <w:b/>
          <w:bCs/>
        </w:rPr>
        <w:t xml:space="preserve"> file</w:t>
      </w:r>
      <w:r w:rsidRPr="001D5426">
        <w:t xml:space="preserve">, and participated in the </w:t>
      </w:r>
      <w:r w:rsidRPr="001D5426">
        <w:rPr>
          <w:b/>
          <w:bCs/>
        </w:rPr>
        <w:t>video recording</w:t>
      </w:r>
      <w:r w:rsidRPr="001D5426">
        <w:t>, providing explanations of our work.</w:t>
      </w:r>
    </w:p>
    <w:p w14:paraId="1152EED5" w14:textId="6E89A372" w:rsidR="001D5426" w:rsidRDefault="001D5426" w:rsidP="001D5426">
      <w:pPr>
        <w:pStyle w:val="ListParagraph"/>
        <w:numPr>
          <w:ilvl w:val="0"/>
          <w:numId w:val="3"/>
        </w:numPr>
      </w:pPr>
      <w:proofErr w:type="spellStart"/>
      <w:r w:rsidRPr="001D5426">
        <w:rPr>
          <w:b/>
          <w:bCs/>
        </w:rPr>
        <w:t>Sophion</w:t>
      </w:r>
      <w:proofErr w:type="spellEnd"/>
      <w:r w:rsidRPr="001D5426">
        <w:t xml:space="preserve"> completed the </w:t>
      </w:r>
      <w:r w:rsidRPr="001D5426">
        <w:rPr>
          <w:b/>
          <w:bCs/>
        </w:rPr>
        <w:t xml:space="preserve">other half of the </w:t>
      </w:r>
      <w:proofErr w:type="spellStart"/>
      <w:r w:rsidRPr="001D5426">
        <w:rPr>
          <w:b/>
          <w:bCs/>
        </w:rPr>
        <w:t>stdlib</w:t>
      </w:r>
      <w:proofErr w:type="spellEnd"/>
      <w:r w:rsidRPr="001D5426">
        <w:rPr>
          <w:b/>
          <w:bCs/>
        </w:rPr>
        <w:t xml:space="preserve"> file</w:t>
      </w:r>
      <w:r w:rsidRPr="001D5426">
        <w:t xml:space="preserve">, played a crucial role in </w:t>
      </w:r>
      <w:r w:rsidRPr="001D5426">
        <w:rPr>
          <w:b/>
          <w:bCs/>
        </w:rPr>
        <w:t>fixing bugs</w:t>
      </w:r>
      <w:r w:rsidRPr="001D5426">
        <w:t xml:space="preserve"> within the project, and worked on the </w:t>
      </w:r>
      <w:r w:rsidRPr="001D5426">
        <w:rPr>
          <w:b/>
          <w:bCs/>
        </w:rPr>
        <w:t>startup template</w:t>
      </w:r>
      <w:r w:rsidRPr="001D5426">
        <w:t xml:space="preserve"> to ensure a smooth project setup.</w:t>
      </w:r>
    </w:p>
    <w:p w14:paraId="0234DFFC" w14:textId="77777777" w:rsidR="001D5426" w:rsidRPr="001D5426" w:rsidRDefault="001D5426" w:rsidP="001D5426"/>
    <w:p w14:paraId="35A114B5" w14:textId="1A61048E" w:rsidR="001D5426" w:rsidRDefault="001D5426" w:rsidP="001D5426">
      <w:pPr>
        <w:pStyle w:val="Heading1"/>
        <w:pBdr>
          <w:bottom w:val="single" w:sz="6" w:space="1" w:color="auto"/>
        </w:pBdr>
        <w:rPr>
          <w:rFonts w:eastAsia="Times New Roman"/>
        </w:rPr>
      </w:pPr>
      <w:r w:rsidRPr="001D5426">
        <w:rPr>
          <w:rFonts w:eastAsia="Times New Roman"/>
        </w:rPr>
        <w:t>Contribution Estimates</w:t>
      </w:r>
    </w:p>
    <w:p w14:paraId="7FA4277C" w14:textId="40CEA98E" w:rsidR="001D5426" w:rsidRPr="001D5426" w:rsidRDefault="001D5426" w:rsidP="001D5426">
      <w:pPr>
        <w:pStyle w:val="ListParagraph"/>
        <w:numPr>
          <w:ilvl w:val="0"/>
          <w:numId w:val="4"/>
        </w:numPr>
      </w:pPr>
      <w:r w:rsidRPr="001D5426">
        <w:t>My Contribution: 33%</w:t>
      </w:r>
    </w:p>
    <w:p w14:paraId="578BC80A" w14:textId="112F0F44" w:rsidR="001D5426" w:rsidRPr="001D5426" w:rsidRDefault="001D5426" w:rsidP="001D5426">
      <w:pPr>
        <w:pStyle w:val="ListParagraph"/>
        <w:numPr>
          <w:ilvl w:val="0"/>
          <w:numId w:val="4"/>
        </w:numPr>
      </w:pPr>
      <w:proofErr w:type="spellStart"/>
      <w:r w:rsidRPr="001D5426">
        <w:t>Moiz’s</w:t>
      </w:r>
      <w:proofErr w:type="spellEnd"/>
      <w:r w:rsidRPr="001D5426">
        <w:t xml:space="preserve"> Contribution: 33%</w:t>
      </w:r>
    </w:p>
    <w:p w14:paraId="28861B8C" w14:textId="48980AF9" w:rsidR="001D5426" w:rsidRPr="001D5426" w:rsidRDefault="001D5426" w:rsidP="001D5426">
      <w:pPr>
        <w:pStyle w:val="ListParagraph"/>
        <w:numPr>
          <w:ilvl w:val="0"/>
          <w:numId w:val="4"/>
        </w:numPr>
      </w:pPr>
      <w:proofErr w:type="spellStart"/>
      <w:r w:rsidRPr="001D5426">
        <w:t>Sophion’s</w:t>
      </w:r>
      <w:proofErr w:type="spellEnd"/>
      <w:r w:rsidRPr="001D5426">
        <w:t xml:space="preserve"> Contribution: 33%</w:t>
      </w:r>
    </w:p>
    <w:p w14:paraId="3BDBA3A0" w14:textId="77777777" w:rsidR="001D5426" w:rsidRPr="001D5426" w:rsidRDefault="001D5426" w:rsidP="001D5426"/>
    <w:p w14:paraId="640D24AA" w14:textId="191E28B7" w:rsidR="00A9610C" w:rsidRPr="00A9610C" w:rsidRDefault="001D5426" w:rsidP="001D5426">
      <w:r w:rsidRPr="001D5426">
        <w:t>Overall, each team member contributed equally, ensuring a balanced effort in completing the project.</w:t>
      </w:r>
    </w:p>
    <w:sectPr w:rsidR="00A9610C" w:rsidRPr="00A9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A4872"/>
    <w:multiLevelType w:val="hybridMultilevel"/>
    <w:tmpl w:val="EDF4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03ABB"/>
    <w:multiLevelType w:val="hybridMultilevel"/>
    <w:tmpl w:val="BA10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62DBE"/>
    <w:multiLevelType w:val="hybridMultilevel"/>
    <w:tmpl w:val="1BFA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A67AA"/>
    <w:multiLevelType w:val="hybridMultilevel"/>
    <w:tmpl w:val="573A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869669">
    <w:abstractNumId w:val="0"/>
  </w:num>
  <w:num w:numId="2" w16cid:durableId="985741774">
    <w:abstractNumId w:val="3"/>
  </w:num>
  <w:num w:numId="3" w16cid:durableId="497580912">
    <w:abstractNumId w:val="2"/>
  </w:num>
  <w:num w:numId="4" w16cid:durableId="49302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26"/>
    <w:rsid w:val="001D5426"/>
    <w:rsid w:val="001E0B85"/>
    <w:rsid w:val="002248D1"/>
    <w:rsid w:val="00445E57"/>
    <w:rsid w:val="00502DE2"/>
    <w:rsid w:val="00666BFC"/>
    <w:rsid w:val="006C505B"/>
    <w:rsid w:val="008F2AEC"/>
    <w:rsid w:val="00A9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82DB"/>
  <w15:chartTrackingRefBased/>
  <w15:docId w15:val="{52173CE4-88A4-E54F-AD78-D046E924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248D1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8D1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8D1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8D1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D1"/>
    <w:rPr>
      <w:rFonts w:ascii="Helvetica Neue" w:eastAsiaTheme="majorEastAsia" w:hAnsi="Helvetica Neue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48D1"/>
    <w:rPr>
      <w:rFonts w:ascii="Helvetica Neue" w:eastAsiaTheme="majorEastAsia" w:hAnsi="Helvetica Neue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8D1"/>
    <w:rPr>
      <w:rFonts w:ascii="Helvetica Neue" w:eastAsiaTheme="majorEastAsia" w:hAnsi="Helvetica Neue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D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D1"/>
    <w:rPr>
      <w:rFonts w:ascii="Helvetica Neue" w:eastAsiaTheme="majorEastAsia" w:hAnsi="Helvetica Neu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248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D1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D1"/>
    <w:rPr>
      <w:rFonts w:ascii="Helvetica Neue" w:hAnsi="Helvetica Neu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224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224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224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2248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rsid w:val="002248D1"/>
    <w:rPr>
      <w:rFonts w:ascii="Helvetica Neue" w:hAnsi="Helvetica Neue"/>
    </w:rPr>
  </w:style>
  <w:style w:type="paragraph" w:customStyle="1" w:styleId="Bold">
    <w:name w:val="Bold"/>
    <w:basedOn w:val="Quote"/>
    <w:next w:val="Normal"/>
    <w:link w:val="BoldChar"/>
    <w:qFormat/>
    <w:rsid w:val="002248D1"/>
    <w:rPr>
      <w:b/>
      <w:i w:val="0"/>
      <w:color w:val="000000" w:themeColor="text1"/>
    </w:rPr>
  </w:style>
  <w:style w:type="character" w:customStyle="1" w:styleId="BoldChar">
    <w:name w:val="Bold Char"/>
    <w:basedOn w:val="QuoteChar"/>
    <w:link w:val="Bold"/>
    <w:rsid w:val="00A9610C"/>
    <w:rPr>
      <w:rFonts w:ascii="Helvetica Neue" w:hAnsi="Helvetica Neue"/>
      <w:b/>
      <w:i w:val="0"/>
      <w:iCs/>
      <w:color w:val="000000" w:themeColor="text1"/>
    </w:rPr>
  </w:style>
  <w:style w:type="paragraph" w:customStyle="1" w:styleId="Italic">
    <w:name w:val="Italic"/>
    <w:basedOn w:val="Normal"/>
    <w:link w:val="ItalicChar"/>
    <w:qFormat/>
    <w:rsid w:val="00A9610C"/>
    <w:rPr>
      <w:i/>
    </w:rPr>
  </w:style>
  <w:style w:type="character" w:customStyle="1" w:styleId="ItalicChar">
    <w:name w:val="Italic Char"/>
    <w:basedOn w:val="DefaultParagraphFont"/>
    <w:link w:val="Italic"/>
    <w:rsid w:val="00A9610C"/>
    <w:rPr>
      <w:rFonts w:ascii="Helvetica Neue" w:hAnsi="Helvetica Neue"/>
      <w:i/>
    </w:rPr>
  </w:style>
  <w:style w:type="paragraph" w:customStyle="1" w:styleId="p1">
    <w:name w:val="p1"/>
    <w:basedOn w:val="Normal"/>
    <w:rsid w:val="001D54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D5426"/>
  </w:style>
  <w:style w:type="paragraph" w:customStyle="1" w:styleId="p3">
    <w:name w:val="p3"/>
    <w:basedOn w:val="Normal"/>
    <w:rsid w:val="001D54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1D54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D5426"/>
  </w:style>
  <w:style w:type="paragraph" w:customStyle="1" w:styleId="p5">
    <w:name w:val="p5"/>
    <w:basedOn w:val="Normal"/>
    <w:rsid w:val="001D54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1D54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1D5426"/>
  </w:style>
  <w:style w:type="paragraph" w:customStyle="1" w:styleId="p7">
    <w:name w:val="p7"/>
    <w:basedOn w:val="Normal"/>
    <w:rsid w:val="001D54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1D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kamal/Library/Group%20Containers/UBF8T346G9.Office/User%20Content.localized/Templates.localized/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2DF6DC-F52A-0C41-A7C6-1027F45A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Assignments.dotx</Template>
  <TotalTime>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Kamal</dc:creator>
  <cp:keywords/>
  <dc:description/>
  <cp:lastModifiedBy>Hamza Kamal</cp:lastModifiedBy>
  <cp:revision>2</cp:revision>
  <dcterms:created xsi:type="dcterms:W3CDTF">2025-03-15T01:09:00Z</dcterms:created>
  <dcterms:modified xsi:type="dcterms:W3CDTF">2025-03-15T01:12:00Z</dcterms:modified>
</cp:coreProperties>
</file>